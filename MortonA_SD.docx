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EA4385" w:rsidRDefault="00AE7976" w:rsidP="00EA4385">
      <w:pPr>
        <w:pStyle w:val="Title"/>
        <w:jc w:val="center"/>
      </w:pPr>
      <w:r w:rsidRPr="00EA4385">
        <w:t>Ashley Morton</w:t>
      </w:r>
    </w:p>
    <w:p w:rsidR="00141A4C" w:rsidRPr="00EA4385" w:rsidRDefault="000F26AA" w:rsidP="001970A0">
      <w:pPr>
        <w:pStyle w:val="IntenseQuote"/>
        <w:pBdr>
          <w:bottom w:val="single" w:sz="4" w:space="2" w:color="39A5B7" w:themeColor="accent1"/>
        </w:pBdr>
        <w:spacing w:before="120"/>
        <w:ind w:left="0" w:right="36"/>
        <w:rPr>
          <w:b/>
          <w:color w:val="auto"/>
          <w:sz w:val="24"/>
        </w:rPr>
      </w:pPr>
      <w:r w:rsidRPr="00EA4385">
        <w:rPr>
          <w:color w:val="auto"/>
          <w:sz w:val="24"/>
        </w:rPr>
        <w:t>126 West Elm Apt 508</w:t>
      </w:r>
      <w:r w:rsidR="00AE7976" w:rsidRPr="00EA4385">
        <w:rPr>
          <w:color w:val="auto"/>
          <w:sz w:val="24"/>
        </w:rPr>
        <w:t>, Junction city, KS | cell-785-307-3679 | email-asmorton@ksu.edu</w:t>
      </w:r>
    </w:p>
    <w:p w:rsidR="006270A9" w:rsidRDefault="008858A8" w:rsidP="00141A4C">
      <w:pPr>
        <w:pStyle w:val="Heading1"/>
      </w:pPr>
      <w:r>
        <w:t>Education</w:t>
      </w:r>
    </w:p>
    <w:p w:rsidR="008858A8" w:rsidRPr="008A7A57" w:rsidRDefault="008858A8" w:rsidP="008858A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4385">
        <w:rPr>
          <w:rFonts w:ascii="Times New Roman" w:hAnsi="Times New Roman" w:cs="Times New Roman"/>
          <w:b/>
          <w:sz w:val="24"/>
          <w:szCs w:val="24"/>
        </w:rPr>
        <w:t>BS in Computer Science</w:t>
      </w:r>
      <w:r w:rsidRPr="008A7A57">
        <w:rPr>
          <w:rFonts w:ascii="Times New Roman" w:hAnsi="Times New Roman" w:cs="Times New Roman"/>
          <w:sz w:val="24"/>
          <w:szCs w:val="24"/>
        </w:rPr>
        <w:t xml:space="preserve">     Expected Graduation December </w:t>
      </w:r>
      <w:r w:rsidRPr="001970A0">
        <w:rPr>
          <w:rFonts w:ascii="Times New Roman" w:hAnsi="Times New Roman" w:cs="Times New Roman"/>
          <w:sz w:val="24"/>
          <w:szCs w:val="24"/>
        </w:rPr>
        <w:t xml:space="preserve">2018        </w:t>
      </w:r>
      <w:r w:rsidR="00B7749E">
        <w:rPr>
          <w:rFonts w:ascii="Times New Roman" w:hAnsi="Times New Roman" w:cs="Times New Roman"/>
          <w:sz w:val="24"/>
          <w:szCs w:val="24"/>
        </w:rPr>
        <w:t xml:space="preserve"> </w:t>
      </w:r>
      <w:r w:rsidRPr="001970A0">
        <w:rPr>
          <w:rFonts w:ascii="Times New Roman" w:hAnsi="Times New Roman" w:cs="Times New Roman"/>
          <w:sz w:val="24"/>
          <w:szCs w:val="24"/>
        </w:rPr>
        <w:t xml:space="preserve"> </w:t>
      </w:r>
      <w:r w:rsidRPr="001970A0">
        <w:rPr>
          <w:rFonts w:ascii="Times New Roman" w:hAnsi="Times New Roman" w:cs="Times New Roman"/>
          <w:b/>
          <w:sz w:val="24"/>
          <w:szCs w:val="24"/>
        </w:rPr>
        <w:t>Kansas State University</w:t>
      </w:r>
    </w:p>
    <w:p w:rsidR="008858A8" w:rsidRPr="008A7A57" w:rsidRDefault="008858A8" w:rsidP="00885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7A57">
        <w:rPr>
          <w:rFonts w:ascii="Times New Roman" w:hAnsi="Times New Roman" w:cs="Times New Roman"/>
          <w:sz w:val="24"/>
          <w:szCs w:val="24"/>
        </w:rPr>
        <w:t xml:space="preserve">Associate’s in Science with 3.7 GPA                                       </w:t>
      </w:r>
      <w:r w:rsidR="007A1C0C">
        <w:rPr>
          <w:rFonts w:ascii="Times New Roman" w:hAnsi="Times New Roman" w:cs="Times New Roman"/>
          <w:sz w:val="24"/>
          <w:szCs w:val="24"/>
        </w:rPr>
        <w:t xml:space="preserve">     </w:t>
      </w:r>
      <w:r w:rsidRPr="008A7A57">
        <w:rPr>
          <w:rFonts w:ascii="Times New Roman" w:hAnsi="Times New Roman" w:cs="Times New Roman"/>
          <w:sz w:val="24"/>
          <w:szCs w:val="24"/>
        </w:rPr>
        <w:t xml:space="preserve"> Barton Community College 2014</w:t>
      </w:r>
    </w:p>
    <w:p w:rsidR="008858A8" w:rsidRPr="008A7A57" w:rsidRDefault="008858A8" w:rsidP="00885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7A57">
        <w:rPr>
          <w:rFonts w:ascii="Times New Roman" w:hAnsi="Times New Roman" w:cs="Times New Roman"/>
          <w:sz w:val="24"/>
          <w:szCs w:val="24"/>
        </w:rPr>
        <w:t>Certified Nursing</w:t>
      </w:r>
      <w:r>
        <w:t xml:space="preserve"> </w:t>
      </w:r>
      <w:r w:rsidRPr="008A7A57">
        <w:rPr>
          <w:rFonts w:ascii="Times New Roman" w:hAnsi="Times New Roman" w:cs="Times New Roman"/>
          <w:sz w:val="24"/>
          <w:szCs w:val="24"/>
        </w:rPr>
        <w:t xml:space="preserve">Assistant                                            </w:t>
      </w:r>
      <w:r w:rsidR="007A1C0C">
        <w:rPr>
          <w:rFonts w:ascii="Times New Roman" w:hAnsi="Times New Roman" w:cs="Times New Roman"/>
          <w:sz w:val="24"/>
          <w:szCs w:val="24"/>
        </w:rPr>
        <w:t xml:space="preserve">     </w:t>
      </w:r>
      <w:r w:rsidRPr="008A7A57">
        <w:rPr>
          <w:rFonts w:ascii="Times New Roman" w:hAnsi="Times New Roman" w:cs="Times New Roman"/>
          <w:sz w:val="24"/>
          <w:szCs w:val="24"/>
        </w:rPr>
        <w:t>Cloud County Community College 2011</w:t>
      </w:r>
    </w:p>
    <w:p w:rsidR="006270A9" w:rsidRDefault="008858A8">
      <w:pPr>
        <w:pStyle w:val="Heading1"/>
      </w:pPr>
      <w:r>
        <w:t>Coursework</w:t>
      </w:r>
    </w:p>
    <w:p w:rsidR="0072414C" w:rsidRDefault="0072414C" w:rsidP="00825040">
      <w:pPr>
        <w:pStyle w:val="ListParagraph"/>
        <w:numPr>
          <w:ilvl w:val="0"/>
          <w:numId w:val="28"/>
        </w:numPr>
      </w:pPr>
      <w:r>
        <w:t>Data/Program Structure</w:t>
      </w:r>
      <w:r w:rsidR="00825040">
        <w:t xml:space="preserve">                                                           C/C++ Lab</w:t>
      </w:r>
    </w:p>
    <w:p w:rsidR="006270A9" w:rsidRDefault="0072414C" w:rsidP="004C570F">
      <w:pPr>
        <w:pStyle w:val="ListParagraph"/>
        <w:numPr>
          <w:ilvl w:val="0"/>
          <w:numId w:val="28"/>
        </w:numPr>
      </w:pPr>
      <w:r>
        <w:t>Logic Foundation/Programming</w:t>
      </w:r>
      <w:r w:rsidR="00825040">
        <w:t xml:space="preserve">            </w:t>
      </w:r>
      <w:r w:rsidR="004C570F">
        <w:t xml:space="preserve">                                </w:t>
      </w:r>
      <w:r>
        <w:t>Ethics and Computing Technology</w:t>
      </w:r>
    </w:p>
    <w:p w:rsidR="006270A9" w:rsidRDefault="00AE7976">
      <w:pPr>
        <w:pStyle w:val="Heading2"/>
      </w:pPr>
      <w:r>
        <w:t>Programming knowledge</w:t>
      </w:r>
    </w:p>
    <w:p w:rsidR="0072414C" w:rsidRDefault="0072414C" w:rsidP="006F3E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C++, C#, Java</w:t>
      </w:r>
    </w:p>
    <w:p w:rsidR="006F3E80" w:rsidRDefault="00D729E7" w:rsidP="006F3E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</w:t>
      </w:r>
      <w:r w:rsidR="006F3E80"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6270A9" w:rsidRDefault="006F3E80">
      <w:pPr>
        <w:pStyle w:val="Heading2"/>
      </w:pPr>
      <w:r>
        <w:t>Communication and Leadership</w:t>
      </w:r>
    </w:p>
    <w:p w:rsidR="006F3E80" w:rsidRPr="004D574E" w:rsidRDefault="005A05D2" w:rsidP="006F3E80">
      <w:pPr>
        <w:pStyle w:val="ListParagraph"/>
        <w:numPr>
          <w:ilvl w:val="0"/>
          <w:numId w:val="25"/>
        </w:numPr>
        <w:rPr>
          <w:b/>
        </w:rPr>
      </w:pPr>
      <w:r>
        <w:t>I</w:t>
      </w:r>
      <w:r w:rsidR="006F3E80" w:rsidRPr="006F3E80">
        <w:t xml:space="preserve"> </w:t>
      </w:r>
      <w:r w:rsidR="006F3E80">
        <w:t>Wrote company “In Case of Emergency” manual at Hampton Inn</w:t>
      </w:r>
    </w:p>
    <w:p w:rsidR="006F3E80" w:rsidRPr="00121356" w:rsidRDefault="006F3E80" w:rsidP="006F3E80">
      <w:pPr>
        <w:pStyle w:val="ListParagraph"/>
        <w:numPr>
          <w:ilvl w:val="0"/>
          <w:numId w:val="25"/>
        </w:numPr>
        <w:rPr>
          <w:b/>
        </w:rPr>
      </w:pPr>
      <w:r>
        <w:t>Ran company Facebook for Houlihan’s</w:t>
      </w:r>
    </w:p>
    <w:p w:rsidR="00121356" w:rsidRPr="00253540" w:rsidRDefault="00121356" w:rsidP="006F3E80">
      <w:pPr>
        <w:pStyle w:val="ListParagraph"/>
        <w:numPr>
          <w:ilvl w:val="0"/>
          <w:numId w:val="25"/>
        </w:numPr>
        <w:rPr>
          <w:b/>
        </w:rPr>
      </w:pPr>
      <w:r>
        <w:t>Was in charge of company events for Houlihan’s</w:t>
      </w:r>
    </w:p>
    <w:p w:rsidR="006F3E80" w:rsidRPr="00F53146" w:rsidRDefault="006F3E80" w:rsidP="006F3E80">
      <w:pPr>
        <w:pStyle w:val="ListParagraph"/>
        <w:numPr>
          <w:ilvl w:val="0"/>
          <w:numId w:val="25"/>
        </w:numPr>
        <w:rPr>
          <w:b/>
        </w:rPr>
      </w:pPr>
      <w:r>
        <w:t>Company First Sergeant AJROTC</w:t>
      </w:r>
    </w:p>
    <w:p w:rsidR="006F3E80" w:rsidRPr="00F53146" w:rsidRDefault="006F3E80" w:rsidP="006F3E80">
      <w:pPr>
        <w:pStyle w:val="ListParagraph"/>
        <w:numPr>
          <w:ilvl w:val="0"/>
          <w:numId w:val="25"/>
        </w:numPr>
        <w:rPr>
          <w:b/>
        </w:rPr>
      </w:pPr>
      <w:r>
        <w:t>Captain of AJROTC Color Gard and Unarmed Exhibition</w:t>
      </w:r>
    </w:p>
    <w:p w:rsidR="006270A9" w:rsidRPr="00F369BD" w:rsidRDefault="006F3E80" w:rsidP="00F369BD">
      <w:pPr>
        <w:pStyle w:val="ListParagraph"/>
        <w:numPr>
          <w:ilvl w:val="0"/>
          <w:numId w:val="25"/>
        </w:numPr>
        <w:rPr>
          <w:b/>
        </w:rPr>
      </w:pPr>
      <w:r>
        <w:t xml:space="preserve">Co-Captain of AJROTC Unarmed </w:t>
      </w:r>
      <w:r w:rsidR="00097196">
        <w:t>Drill</w:t>
      </w:r>
    </w:p>
    <w:p w:rsidR="006270A9" w:rsidRDefault="00147D39">
      <w:pPr>
        <w:pStyle w:val="Heading1"/>
      </w:pPr>
      <w:r>
        <w:t xml:space="preserve">Work </w:t>
      </w:r>
      <w:sdt>
        <w:sdtPr>
          <w:alias w:val="Experience:"/>
          <w:tag w:val="Experience:"/>
          <w:id w:val="171684534"/>
          <w:placeholder>
            <w:docPart w:val="55D06BE67276498F9FCC68904C4DEC93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</w:p>
    <w:p w:rsidR="006270A9" w:rsidRDefault="00AE7976">
      <w:pPr>
        <w:pStyle w:val="Heading2"/>
      </w:pPr>
      <w:r>
        <w:t>Assistant Manager</w:t>
      </w:r>
      <w:r w:rsidR="009D5933">
        <w:t> | </w:t>
      </w:r>
      <w:r>
        <w:t>Houlihan’s</w:t>
      </w:r>
      <w:r w:rsidR="008B3810">
        <w:t xml:space="preserve">                                                   </w:t>
      </w:r>
      <w:r>
        <w:t>11/29/13-02/06/16</w:t>
      </w:r>
    </w:p>
    <w:p w:rsidR="006F3E80" w:rsidRDefault="006F3E80" w:rsidP="00F40AEB">
      <w:pPr>
        <w:pStyle w:val="ListBullet"/>
        <w:numPr>
          <w:ilvl w:val="0"/>
          <w:numId w:val="26"/>
        </w:numPr>
        <w:tabs>
          <w:tab w:val="left" w:pos="720"/>
        </w:tabs>
        <w:ind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Scheduling of 80+ staff</w:t>
      </w:r>
    </w:p>
    <w:p w:rsidR="006F3E80" w:rsidRDefault="006F3E80" w:rsidP="00F40AEB">
      <w:pPr>
        <w:pStyle w:val="ListBullet"/>
        <w:numPr>
          <w:ilvl w:val="0"/>
          <w:numId w:val="26"/>
        </w:numPr>
        <w:tabs>
          <w:tab w:val="left" w:pos="720"/>
        </w:tabs>
        <w:ind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Truck orders, money handling, discrepancy handling</w:t>
      </w:r>
    </w:p>
    <w:p w:rsidR="006F3E80" w:rsidRDefault="006F3E80" w:rsidP="00F40AEB">
      <w:pPr>
        <w:pStyle w:val="ListBullet"/>
        <w:numPr>
          <w:ilvl w:val="0"/>
          <w:numId w:val="26"/>
        </w:numPr>
        <w:tabs>
          <w:tab w:val="left" w:pos="720"/>
        </w:tabs>
        <w:ind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Hiring/Terminating</w:t>
      </w:r>
    </w:p>
    <w:p w:rsidR="006F3E80" w:rsidRDefault="006F3E80" w:rsidP="00F40AEB">
      <w:pPr>
        <w:pStyle w:val="ListBullet"/>
        <w:numPr>
          <w:ilvl w:val="0"/>
          <w:numId w:val="26"/>
        </w:numPr>
        <w:tabs>
          <w:tab w:val="left" w:pos="720"/>
        </w:tabs>
        <w:ind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:rsidR="006F3E80" w:rsidRPr="00AD6BCC" w:rsidRDefault="006F3E80" w:rsidP="00F40AEB">
      <w:pPr>
        <w:pStyle w:val="ListBullet"/>
        <w:numPr>
          <w:ilvl w:val="0"/>
          <w:numId w:val="26"/>
        </w:numPr>
        <w:tabs>
          <w:tab w:val="left" w:pos="720"/>
        </w:tabs>
        <w:ind w:hanging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interaction</w:t>
      </w:r>
    </w:p>
    <w:p w:rsidR="006270A9" w:rsidRDefault="00AE7976" w:rsidP="008B3810">
      <w:pPr>
        <w:pStyle w:val="Heading2"/>
        <w:ind w:right="36"/>
      </w:pPr>
      <w:r>
        <w:t>Front desk manager/Night audit</w:t>
      </w:r>
      <w:r w:rsidR="009D5933">
        <w:t> | </w:t>
      </w:r>
      <w:r>
        <w:t>Hampton Inn</w:t>
      </w:r>
      <w:r w:rsidR="008B3810">
        <w:t xml:space="preserve">                       </w:t>
      </w:r>
      <w:bookmarkStart w:id="0" w:name="_GoBack"/>
      <w:bookmarkEnd w:id="0"/>
      <w:r>
        <w:t>11/2012-11/2013</w:t>
      </w:r>
    </w:p>
    <w:p w:rsidR="006F3E80" w:rsidRDefault="006F3E80" w:rsidP="006F3E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handling</w:t>
      </w:r>
    </w:p>
    <w:p w:rsidR="006F3E80" w:rsidRDefault="006F3E80" w:rsidP="006F3E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troubleshooting</w:t>
      </w:r>
    </w:p>
    <w:p w:rsidR="006F3E80" w:rsidRDefault="006F3E80" w:rsidP="006F3E8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training through employee certification classes</w:t>
      </w:r>
    </w:p>
    <w:p w:rsidR="00AE339B" w:rsidRPr="00AE339B" w:rsidRDefault="006F3E80" w:rsidP="00AE339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</w:t>
      </w:r>
    </w:p>
    <w:sectPr w:rsidR="00AE339B" w:rsidRPr="00AE339B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171" w:rsidRDefault="007D1171">
      <w:pPr>
        <w:spacing w:after="0"/>
      </w:pPr>
      <w:r>
        <w:separator/>
      </w:r>
    </w:p>
  </w:endnote>
  <w:endnote w:type="continuationSeparator" w:id="0">
    <w:p w:rsidR="007D1171" w:rsidRDefault="007D1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13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171" w:rsidRDefault="007D1171">
      <w:pPr>
        <w:spacing w:after="0"/>
      </w:pPr>
      <w:r>
        <w:separator/>
      </w:r>
    </w:p>
  </w:footnote>
  <w:footnote w:type="continuationSeparator" w:id="0">
    <w:p w:rsidR="007D1171" w:rsidRDefault="007D11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F907523"/>
    <w:multiLevelType w:val="hybridMultilevel"/>
    <w:tmpl w:val="40EC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692A84"/>
    <w:multiLevelType w:val="hybridMultilevel"/>
    <w:tmpl w:val="BC22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331F3"/>
    <w:multiLevelType w:val="hybridMultilevel"/>
    <w:tmpl w:val="7476692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6FDA3B25"/>
    <w:multiLevelType w:val="hybridMultilevel"/>
    <w:tmpl w:val="78D4006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C5D3FF7"/>
    <w:multiLevelType w:val="hybridMultilevel"/>
    <w:tmpl w:val="CF08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6"/>
  </w:num>
  <w:num w:numId="18">
    <w:abstractNumId w:val="10"/>
  </w:num>
  <w:num w:numId="19">
    <w:abstractNumId w:val="23"/>
  </w:num>
  <w:num w:numId="20">
    <w:abstractNumId w:val="20"/>
  </w:num>
  <w:num w:numId="21">
    <w:abstractNumId w:val="11"/>
  </w:num>
  <w:num w:numId="22">
    <w:abstractNumId w:val="15"/>
  </w:num>
  <w:num w:numId="23">
    <w:abstractNumId w:val="21"/>
  </w:num>
  <w:num w:numId="24">
    <w:abstractNumId w:val="18"/>
  </w:num>
  <w:num w:numId="25">
    <w:abstractNumId w:val="24"/>
  </w:num>
  <w:num w:numId="26">
    <w:abstractNumId w:val="22"/>
  </w:num>
  <w:num w:numId="27">
    <w:abstractNumId w:val="1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976"/>
    <w:rsid w:val="00044463"/>
    <w:rsid w:val="00097196"/>
    <w:rsid w:val="000A4F59"/>
    <w:rsid w:val="000F26AA"/>
    <w:rsid w:val="00121356"/>
    <w:rsid w:val="00132B29"/>
    <w:rsid w:val="00141A4C"/>
    <w:rsid w:val="00147D39"/>
    <w:rsid w:val="001970A0"/>
    <w:rsid w:val="001B29CF"/>
    <w:rsid w:val="0028220F"/>
    <w:rsid w:val="00303136"/>
    <w:rsid w:val="00356C14"/>
    <w:rsid w:val="00356E6B"/>
    <w:rsid w:val="00393A8E"/>
    <w:rsid w:val="003F026C"/>
    <w:rsid w:val="004943A8"/>
    <w:rsid w:val="004C252B"/>
    <w:rsid w:val="004C570F"/>
    <w:rsid w:val="00592DA6"/>
    <w:rsid w:val="005A05D2"/>
    <w:rsid w:val="005D431E"/>
    <w:rsid w:val="005F2772"/>
    <w:rsid w:val="00617B26"/>
    <w:rsid w:val="006270A9"/>
    <w:rsid w:val="00675956"/>
    <w:rsid w:val="00681034"/>
    <w:rsid w:val="00682576"/>
    <w:rsid w:val="00694452"/>
    <w:rsid w:val="006E7BCF"/>
    <w:rsid w:val="006F3E80"/>
    <w:rsid w:val="00707A9D"/>
    <w:rsid w:val="0072414C"/>
    <w:rsid w:val="007A1C0C"/>
    <w:rsid w:val="007D1171"/>
    <w:rsid w:val="007D1B53"/>
    <w:rsid w:val="00816216"/>
    <w:rsid w:val="00825040"/>
    <w:rsid w:val="008622A1"/>
    <w:rsid w:val="0087734B"/>
    <w:rsid w:val="008858A8"/>
    <w:rsid w:val="008B3810"/>
    <w:rsid w:val="009D5933"/>
    <w:rsid w:val="009F0705"/>
    <w:rsid w:val="00A1395D"/>
    <w:rsid w:val="00A56F87"/>
    <w:rsid w:val="00AA32EC"/>
    <w:rsid w:val="00AB4939"/>
    <w:rsid w:val="00AE339B"/>
    <w:rsid w:val="00AE7976"/>
    <w:rsid w:val="00B7749E"/>
    <w:rsid w:val="00B91146"/>
    <w:rsid w:val="00BC5314"/>
    <w:rsid w:val="00BD768D"/>
    <w:rsid w:val="00C03763"/>
    <w:rsid w:val="00C61F8E"/>
    <w:rsid w:val="00CD749C"/>
    <w:rsid w:val="00D729E7"/>
    <w:rsid w:val="00E83E4B"/>
    <w:rsid w:val="00E936A7"/>
    <w:rsid w:val="00EA4385"/>
    <w:rsid w:val="00F25D61"/>
    <w:rsid w:val="00F369BD"/>
    <w:rsid w:val="00F4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004DA6-D349-43FB-80DA-7138A1C8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356"/>
  </w:style>
  <w:style w:type="paragraph" w:styleId="Heading1">
    <w:name w:val="heading 1"/>
    <w:basedOn w:val="Normal"/>
    <w:next w:val="Normal"/>
    <w:link w:val="Heading1Char"/>
    <w:uiPriority w:val="9"/>
    <w:qFormat/>
    <w:rsid w:val="00121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25B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2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C525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1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5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21356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56"/>
    <w:rPr>
      <w:rFonts w:asciiTheme="majorHAnsi" w:eastAsiaTheme="majorEastAsia" w:hAnsiTheme="majorHAnsi" w:cstheme="majorBidi"/>
      <w:color w:val="2A7B8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35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121356"/>
    <w:rPr>
      <w:i/>
      <w:iCs/>
      <w:color w:val="39A5B7" w:themeColor="accent1"/>
    </w:rPr>
  </w:style>
  <w:style w:type="character" w:styleId="IntenseReference">
    <w:name w:val="Intense Reference"/>
    <w:basedOn w:val="DefaultParagraphFont"/>
    <w:uiPriority w:val="32"/>
    <w:qFormat/>
    <w:rsid w:val="00121356"/>
    <w:rPr>
      <w:b/>
      <w:bCs/>
      <w:smallCaps/>
      <w:color w:val="39A5B7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56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39A5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56"/>
    <w:rPr>
      <w:i/>
      <w:iCs/>
      <w:color w:val="39A5B7" w:themeColor="accent1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5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5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1356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4943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56"/>
    <w:rPr>
      <w:rFonts w:asciiTheme="majorHAnsi" w:eastAsiaTheme="majorEastAsia" w:hAnsiTheme="majorHAnsi" w:cstheme="majorBidi"/>
      <w:color w:val="1C525B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56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56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56"/>
    <w:rPr>
      <w:rFonts w:asciiTheme="majorHAnsi" w:eastAsiaTheme="majorEastAsia" w:hAnsiTheme="majorHAnsi" w:cstheme="majorBidi"/>
      <w:color w:val="1C525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56"/>
    <w:rPr>
      <w:rFonts w:asciiTheme="majorHAnsi" w:eastAsiaTheme="majorEastAsia" w:hAnsiTheme="majorHAnsi" w:cstheme="majorBidi"/>
      <w:i/>
      <w:iCs/>
      <w:color w:val="1C525B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5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135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2135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21356"/>
    <w:rPr>
      <w:i/>
      <w:iCs/>
      <w:color w:val="auto"/>
    </w:rPr>
  </w:style>
  <w:style w:type="paragraph" w:styleId="NoSpacing">
    <w:name w:val="No Spacing"/>
    <w:uiPriority w:val="1"/>
    <w:qFormat/>
    <w:rsid w:val="001213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135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5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2135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21356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2135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mort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D06BE67276498F9FCC68904C4DE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086EF-5531-4E37-A930-E555C7974794}"/>
      </w:docPartPr>
      <w:docPartBody>
        <w:p w:rsidR="00B95BC4" w:rsidRDefault="00D86B53">
          <w:pPr>
            <w:pStyle w:val="55D06BE67276498F9FCC68904C4DEC9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58"/>
    <w:rsid w:val="00250FA4"/>
    <w:rsid w:val="002D57DB"/>
    <w:rsid w:val="004F0E85"/>
    <w:rsid w:val="0066770D"/>
    <w:rsid w:val="007C1675"/>
    <w:rsid w:val="00A40C58"/>
    <w:rsid w:val="00B95BC4"/>
    <w:rsid w:val="00CF17A2"/>
    <w:rsid w:val="00D86B53"/>
    <w:rsid w:val="00E61FDC"/>
    <w:rsid w:val="00EC13B2"/>
    <w:rsid w:val="00EF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5C2494068647FB92734E676DA2AA42">
    <w:name w:val="675C2494068647FB92734E676DA2AA42"/>
  </w:style>
  <w:style w:type="paragraph" w:customStyle="1" w:styleId="29D4206347B94A438016105A51AB8732">
    <w:name w:val="29D4206347B94A438016105A51AB8732"/>
  </w:style>
  <w:style w:type="paragraph" w:customStyle="1" w:styleId="AE37CFBE895748679851F32714D56C8A">
    <w:name w:val="AE37CFBE895748679851F32714D56C8A"/>
  </w:style>
  <w:style w:type="paragraph" w:customStyle="1" w:styleId="7FA97CFCD7AC4E5A9AE46837CA6106CE">
    <w:name w:val="7FA97CFCD7AC4E5A9AE46837CA6106CE"/>
  </w:style>
  <w:style w:type="paragraph" w:customStyle="1" w:styleId="6FF1E82DC102409192A79CBE4D02CB3A">
    <w:name w:val="6FF1E82DC102409192A79CBE4D02CB3A"/>
  </w:style>
  <w:style w:type="paragraph" w:customStyle="1" w:styleId="02CE8A7E414647E38798745E60793E1E">
    <w:name w:val="02CE8A7E414647E38798745E60793E1E"/>
  </w:style>
  <w:style w:type="paragraph" w:customStyle="1" w:styleId="FA7D93F6DB144A6E901D74C4FFFBCF64">
    <w:name w:val="FA7D93F6DB144A6E901D74C4FFFBCF64"/>
  </w:style>
  <w:style w:type="paragraph" w:customStyle="1" w:styleId="0B14272F1D714B94B8BCE7A5F62C468C">
    <w:name w:val="0B14272F1D714B94B8BCE7A5F62C468C"/>
  </w:style>
  <w:style w:type="paragraph" w:customStyle="1" w:styleId="A35637DA1D7A451DA390377584D612D1">
    <w:name w:val="A35637DA1D7A451DA390377584D612D1"/>
  </w:style>
  <w:style w:type="paragraph" w:customStyle="1" w:styleId="C5F00326E7D341EBBA5487D5D93695F3">
    <w:name w:val="C5F00326E7D341EBBA5487D5D93695F3"/>
  </w:style>
  <w:style w:type="paragraph" w:customStyle="1" w:styleId="D111B2BCDA1C413FA76C141DE74B66F1">
    <w:name w:val="D111B2BCDA1C413FA76C141DE74B66F1"/>
  </w:style>
  <w:style w:type="paragraph" w:customStyle="1" w:styleId="27B5FE33914A459CAEA9CFDE94BE4416">
    <w:name w:val="27B5FE33914A459CAEA9CFDE94BE4416"/>
  </w:style>
  <w:style w:type="paragraph" w:customStyle="1" w:styleId="863CFB45DD904D1FA81F95B3B7F36FB7">
    <w:name w:val="863CFB45DD904D1FA81F95B3B7F36FB7"/>
  </w:style>
  <w:style w:type="paragraph" w:customStyle="1" w:styleId="4B148B13E29C45A4BBD1D00F7D12B7D8">
    <w:name w:val="4B148B13E29C45A4BBD1D00F7D12B7D8"/>
  </w:style>
  <w:style w:type="paragraph" w:customStyle="1" w:styleId="9A46C55C22294C3CA19D505E1C15E2B1">
    <w:name w:val="9A46C55C22294C3CA19D505E1C15E2B1"/>
  </w:style>
  <w:style w:type="paragraph" w:customStyle="1" w:styleId="41F800FF8AAA4E14B611A86431019E08">
    <w:name w:val="41F800FF8AAA4E14B611A86431019E08"/>
  </w:style>
  <w:style w:type="paragraph" w:customStyle="1" w:styleId="4C64B79FAD5E4EE3B5529524C372E5AE">
    <w:name w:val="4C64B79FAD5E4EE3B5529524C372E5AE"/>
  </w:style>
  <w:style w:type="paragraph" w:customStyle="1" w:styleId="073BB0F0CA4340148E20E25ACD417312">
    <w:name w:val="073BB0F0CA4340148E20E25ACD417312"/>
  </w:style>
  <w:style w:type="paragraph" w:customStyle="1" w:styleId="26A68196884C47BEB45E58D01040BDAC">
    <w:name w:val="26A68196884C47BEB45E58D01040BDAC"/>
  </w:style>
  <w:style w:type="paragraph" w:customStyle="1" w:styleId="A6E53001B7204CEBACE6CDD5F8505727">
    <w:name w:val="A6E53001B7204CEBACE6CDD5F8505727"/>
  </w:style>
  <w:style w:type="paragraph" w:customStyle="1" w:styleId="CA32B4C138BB4D2282235EAAB0A6BFBE">
    <w:name w:val="CA32B4C138BB4D2282235EAAB0A6BFBE"/>
  </w:style>
  <w:style w:type="paragraph" w:customStyle="1" w:styleId="143953852420444E95C0BCD6DB1B8B92">
    <w:name w:val="143953852420444E95C0BCD6DB1B8B92"/>
  </w:style>
  <w:style w:type="paragraph" w:customStyle="1" w:styleId="48E896DE6B71411EB26F105FBD905070">
    <w:name w:val="48E896DE6B71411EB26F105FBD905070"/>
  </w:style>
  <w:style w:type="paragraph" w:customStyle="1" w:styleId="D2E4DD2F1D47469B95BF72489C0D7C37">
    <w:name w:val="D2E4DD2F1D47469B95BF72489C0D7C37"/>
  </w:style>
  <w:style w:type="paragraph" w:customStyle="1" w:styleId="55D06BE67276498F9FCC68904C4DEC93">
    <w:name w:val="55D06BE67276498F9FCC68904C4DEC93"/>
  </w:style>
  <w:style w:type="paragraph" w:customStyle="1" w:styleId="52BF6B4830BD4CCBBCF4C7069871C988">
    <w:name w:val="52BF6B4830BD4CCBBCF4C7069871C988"/>
  </w:style>
  <w:style w:type="paragraph" w:customStyle="1" w:styleId="8A121CD1DBAE49DAB14A5B977E2ED93D">
    <w:name w:val="8A121CD1DBAE49DAB14A5B977E2ED93D"/>
  </w:style>
  <w:style w:type="paragraph" w:customStyle="1" w:styleId="E724C2BA88084FA891BFF8719C39ADA2">
    <w:name w:val="E724C2BA88084FA891BFF8719C39ADA2"/>
  </w:style>
  <w:style w:type="paragraph" w:customStyle="1" w:styleId="C77680E7E2D941AD821A9139C1F2C849">
    <w:name w:val="C77680E7E2D941AD821A9139C1F2C849"/>
  </w:style>
  <w:style w:type="paragraph" w:customStyle="1" w:styleId="5C9B594127F84E9081DFF9616377C1F2">
    <w:name w:val="5C9B594127F84E9081DFF9616377C1F2"/>
  </w:style>
  <w:style w:type="paragraph" w:customStyle="1" w:styleId="3D030E3A47B14209B0BDE0268763768D">
    <w:name w:val="3D030E3A47B14209B0BDE0268763768D"/>
  </w:style>
  <w:style w:type="paragraph" w:customStyle="1" w:styleId="2AF97A96F44642CFAB64F49972C574F8">
    <w:name w:val="2AF97A96F44642CFAB64F49972C574F8"/>
  </w:style>
  <w:style w:type="paragraph" w:customStyle="1" w:styleId="2C627E5D28C04AD7841B536ED3FC6892">
    <w:name w:val="2C627E5D28C04AD7841B536ED3FC6892"/>
  </w:style>
  <w:style w:type="paragraph" w:customStyle="1" w:styleId="B327E0DFC55B4870829CB983A5AA45E5">
    <w:name w:val="B327E0DFC55B4870829CB983A5AA45E5"/>
    <w:rsid w:val="00A40C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133CC-984A-4575-B339-782E16E4E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66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asmorton</dc:creator>
  <cp:keywords/>
  <cp:lastModifiedBy>ashley morton</cp:lastModifiedBy>
  <cp:revision>36</cp:revision>
  <dcterms:created xsi:type="dcterms:W3CDTF">2016-09-22T19:26:00Z</dcterms:created>
  <dcterms:modified xsi:type="dcterms:W3CDTF">2017-09-17T04:01:00Z</dcterms:modified>
  <cp:version/>
</cp:coreProperties>
</file>